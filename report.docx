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FE860" w14:textId="77777777" w:rsidR="00621D9A" w:rsidRDefault="00F072D0">
      <w:pPr>
        <w:pStyle w:val="Subtitle"/>
      </w:pPr>
      <w:r>
        <w:t>CSC423-DATABASE SYSTEM</w:t>
      </w:r>
    </w:p>
    <w:p w14:paraId="78829D4A" w14:textId="77777777" w:rsidR="00621D9A" w:rsidRDefault="00F072D0">
      <w:pPr>
        <w:pStyle w:val="Title"/>
      </w:pPr>
      <w:r>
        <w:t>Project Report</w:t>
      </w:r>
    </w:p>
    <w:p w14:paraId="45D91333" w14:textId="77777777" w:rsidR="00621D9A" w:rsidRDefault="00F072D0">
      <w:pPr>
        <w:pStyle w:val="Author"/>
      </w:pPr>
      <w:r>
        <w:t>HEYU YAO</w:t>
      </w:r>
    </w:p>
    <w:p w14:paraId="33C253FC" w14:textId="77777777" w:rsidR="00F072D0" w:rsidRDefault="00F072D0">
      <w:pPr>
        <w:pStyle w:val="Author"/>
      </w:pPr>
      <w:r>
        <w:t>C11885685</w:t>
      </w:r>
    </w:p>
    <w:p w14:paraId="411CB6D3" w14:textId="77777777" w:rsidR="00F072D0" w:rsidRDefault="00F072D0">
      <w:pPr>
        <w:pStyle w:val="Author"/>
      </w:pPr>
      <w:r>
        <w:t>MAY 6, 2018</w:t>
      </w:r>
    </w:p>
    <w:p w14:paraId="059E930C" w14:textId="77777777" w:rsidR="00621D9A" w:rsidRDefault="00003D97">
      <w:r>
        <w:rPr>
          <w:noProof/>
          <w:lang w:eastAsia="zh-CN"/>
        </w:rPr>
        <w:drawing>
          <wp:inline distT="0" distB="0" distL="0" distR="0" wp14:anchorId="634E1B56" wp14:editId="467BA2B6">
            <wp:extent cx="6071870" cy="1299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5-07 at 12.19.4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F765" w14:textId="77777777" w:rsidR="00621D9A" w:rsidRDefault="00003D97">
      <w:pPr>
        <w:pStyle w:val="Heading1"/>
      </w:pPr>
      <w:r>
        <w:t>How to Find My Project</w:t>
      </w:r>
    </w:p>
    <w:p w14:paraId="41CEB4D5" w14:textId="77777777" w:rsidR="00621D9A" w:rsidRDefault="00003D97" w:rsidP="00003D97">
      <w:pPr>
        <w:pStyle w:val="ListBullet"/>
      </w:pPr>
      <w:r>
        <w:t xml:space="preserve">My project files </w:t>
      </w:r>
      <w:proofErr w:type="gramStart"/>
      <w:r>
        <w:t>is</w:t>
      </w:r>
      <w:proofErr w:type="gramEnd"/>
      <w:r>
        <w:t xml:space="preserve"> under ~/project/proc</w:t>
      </w:r>
    </w:p>
    <w:p w14:paraId="31FC32BC" w14:textId="77777777" w:rsidR="008370B7" w:rsidRDefault="008370B7" w:rsidP="00003D97">
      <w:pPr>
        <w:pStyle w:val="ListBullet"/>
      </w:pPr>
      <w:r>
        <w:t xml:space="preserve">Main source file named </w:t>
      </w:r>
      <w:proofErr w:type="spellStart"/>
      <w:proofErr w:type="gramStart"/>
      <w:r>
        <w:t>procdemo.pc</w:t>
      </w:r>
      <w:proofErr w:type="spellEnd"/>
      <w:proofErr w:type="gramEnd"/>
      <w:r>
        <w:t xml:space="preserve"> in ~/project/proc/</w:t>
      </w:r>
      <w:proofErr w:type="spellStart"/>
      <w:r>
        <w:t>src</w:t>
      </w:r>
      <w:proofErr w:type="spellEnd"/>
    </w:p>
    <w:p w14:paraId="33332A98" w14:textId="77777777" w:rsidR="008370B7" w:rsidRDefault="008370B7" w:rsidP="00003D97">
      <w:pPr>
        <w:pStyle w:val="ListBullet"/>
      </w:pPr>
    </w:p>
    <w:p w14:paraId="4CF5C9F5" w14:textId="77777777" w:rsidR="00621D9A" w:rsidRDefault="008370B7" w:rsidP="008370B7">
      <w:pPr>
        <w:pStyle w:val="Heading1"/>
      </w:pPr>
      <w:r>
        <w:lastRenderedPageBreak/>
        <w:t xml:space="preserve">Conceptual Design </w:t>
      </w:r>
      <w:r w:rsidR="00003D97">
        <w:t>EER Diagram</w:t>
      </w:r>
      <w:r>
        <w:t xml:space="preserve"> </w:t>
      </w:r>
      <w:r w:rsidR="00003D97">
        <w:t xml:space="preserve"> </w:t>
      </w:r>
    </w:p>
    <w:p w14:paraId="0C519373" w14:textId="77777777" w:rsidR="00621D9A" w:rsidRDefault="008370B7">
      <w:pPr>
        <w:pStyle w:val="Quote"/>
      </w:pPr>
      <w:r>
        <w:rPr>
          <w:noProof/>
          <w:lang w:eastAsia="zh-CN"/>
        </w:rPr>
        <w:drawing>
          <wp:inline distT="0" distB="0" distL="0" distR="0" wp14:anchorId="101DEC3F" wp14:editId="66FCF557">
            <wp:extent cx="6071870" cy="4785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ER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5548" w14:textId="77777777" w:rsidR="00621D9A" w:rsidRDefault="008370B7" w:rsidP="008370B7">
      <w:pPr>
        <w:pStyle w:val="Heading1"/>
      </w:pPr>
      <w:r>
        <w:lastRenderedPageBreak/>
        <w:t>Logical Design EER Diagram</w:t>
      </w:r>
    </w:p>
    <w:p w14:paraId="78DE6EF7" w14:textId="77777777" w:rsidR="008370B7" w:rsidRDefault="008370B7" w:rsidP="008370B7">
      <w:r>
        <w:rPr>
          <w:noProof/>
          <w:lang w:eastAsia="zh-CN"/>
        </w:rPr>
        <w:drawing>
          <wp:inline distT="0" distB="0" distL="0" distR="0" wp14:anchorId="115CFD40" wp14:editId="376C3048">
            <wp:extent cx="6071870" cy="4785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ER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E256" w14:textId="77777777" w:rsidR="00C94C32" w:rsidRDefault="00C94C32" w:rsidP="008370B7"/>
    <w:p w14:paraId="151EA03D" w14:textId="77777777" w:rsidR="00C94C32" w:rsidRDefault="00C94C32" w:rsidP="008370B7"/>
    <w:p w14:paraId="52F5F0F7" w14:textId="77777777" w:rsidR="00C94C32" w:rsidRDefault="00C94C32" w:rsidP="008370B7"/>
    <w:p w14:paraId="402A2566" w14:textId="77777777" w:rsidR="00C94C32" w:rsidRDefault="00C94C32" w:rsidP="008370B7"/>
    <w:p w14:paraId="2BE98296" w14:textId="77777777" w:rsidR="00C94C32" w:rsidRDefault="00C94C32" w:rsidP="008370B7"/>
    <w:p w14:paraId="384387BD" w14:textId="77777777" w:rsidR="00C94C32" w:rsidRDefault="00C94C32" w:rsidP="008370B7"/>
    <w:p w14:paraId="11BB2FEF" w14:textId="77777777" w:rsidR="00C94C32" w:rsidRDefault="00C94C32" w:rsidP="008370B7"/>
    <w:p w14:paraId="552AA83C" w14:textId="77777777" w:rsidR="00C94C32" w:rsidRDefault="00C94C32" w:rsidP="008370B7"/>
    <w:p w14:paraId="6084D96A" w14:textId="77777777" w:rsidR="00C94C32" w:rsidRDefault="00C94C32" w:rsidP="00C94C32">
      <w:pPr>
        <w:pStyle w:val="Heading1"/>
      </w:pPr>
      <w:r>
        <w:lastRenderedPageBreak/>
        <w:t>Table Information for Testing</w:t>
      </w:r>
    </w:p>
    <w:p w14:paraId="6395AC9E" w14:textId="77777777" w:rsidR="00C94C32" w:rsidRDefault="00C94C32" w:rsidP="00C94C32">
      <w:pPr>
        <w:pStyle w:val="Heading3"/>
      </w:pPr>
      <w:r>
        <w:t>Cat: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2200"/>
        <w:gridCol w:w="1300"/>
        <w:gridCol w:w="1300"/>
      </w:tblGrid>
      <w:tr w:rsidR="0009155D" w:rsidRPr="0009155D" w14:paraId="373D0F76" w14:textId="77777777" w:rsidTr="0009155D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C25EF" w14:textId="77777777" w:rsidR="0009155D" w:rsidRPr="0009155D" w:rsidRDefault="0009155D" w:rsidP="000915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09155D">
              <w:rPr>
                <w:rFonts w:ascii="Calibri" w:eastAsia="Times New Roman" w:hAnsi="Calibri" w:cs="Times New Roman"/>
                <w:color w:val="000000"/>
                <w:lang w:eastAsia="zh-CN"/>
              </w:rPr>
              <w:t>It_Cat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F0F4" w14:textId="77777777" w:rsidR="0009155D" w:rsidRPr="0009155D" w:rsidRDefault="0009155D" w:rsidP="000915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55D">
              <w:rPr>
                <w:rFonts w:ascii="Calibri" w:eastAsia="Times New Roman" w:hAnsi="Calibri" w:cs="Times New Roman"/>
                <w:color w:val="000000"/>
                <w:lang w:eastAsia="zh-CN"/>
              </w:rPr>
              <w:t>Period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A425" w14:textId="77777777" w:rsidR="0009155D" w:rsidRPr="0009155D" w:rsidRDefault="0009155D" w:rsidP="000915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55D">
              <w:rPr>
                <w:rFonts w:ascii="Calibri" w:eastAsia="Times New Roman" w:hAnsi="Calibri" w:cs="Times New Roman"/>
                <w:color w:val="000000"/>
                <w:lang w:eastAsia="zh-CN"/>
              </w:rPr>
              <w:t>Renewal</w:t>
            </w:r>
          </w:p>
        </w:tc>
      </w:tr>
      <w:tr w:rsidR="0009155D" w:rsidRPr="0009155D" w14:paraId="7860CFB3" w14:textId="77777777" w:rsidTr="0009155D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6EA8C" w14:textId="77777777" w:rsidR="0009155D" w:rsidRPr="0009155D" w:rsidRDefault="0009155D" w:rsidP="000915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55D">
              <w:rPr>
                <w:rFonts w:ascii="Calibri" w:eastAsia="Times New Roman" w:hAnsi="Calibri" w:cs="Times New Roman"/>
                <w:color w:val="000000"/>
                <w:lang w:eastAsia="zh-CN"/>
              </w:rPr>
              <w:t>Adult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0DE0B" w14:textId="77777777" w:rsidR="0009155D" w:rsidRPr="0009155D" w:rsidRDefault="0009155D" w:rsidP="000915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55D">
              <w:rPr>
                <w:rFonts w:ascii="Calibri" w:eastAsia="Times New Roman" w:hAnsi="Calibri" w:cs="Times New Roman"/>
                <w:color w:val="000000"/>
                <w:lang w:eastAsia="zh-CN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31607" w14:textId="77777777" w:rsidR="0009155D" w:rsidRPr="0009155D" w:rsidRDefault="0009155D" w:rsidP="000915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55D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</w:tr>
      <w:tr w:rsidR="0009155D" w:rsidRPr="0009155D" w14:paraId="07B6D2A6" w14:textId="77777777" w:rsidTr="0009155D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CF8F8" w14:textId="77777777" w:rsidR="0009155D" w:rsidRPr="0009155D" w:rsidRDefault="0009155D" w:rsidP="000915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55D">
              <w:rPr>
                <w:rFonts w:ascii="Calibri" w:eastAsia="Times New Roman" w:hAnsi="Calibri" w:cs="Times New Roman"/>
                <w:color w:val="000000"/>
                <w:lang w:eastAsia="zh-CN"/>
              </w:rPr>
              <w:t>Children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80E25" w14:textId="77777777" w:rsidR="0009155D" w:rsidRPr="0009155D" w:rsidRDefault="0009155D" w:rsidP="000915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55D">
              <w:rPr>
                <w:rFonts w:ascii="Calibri" w:eastAsia="Times New Roman" w:hAnsi="Calibri" w:cs="Times New Roman"/>
                <w:color w:val="000000"/>
                <w:lang w:eastAsia="zh-CN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3894B" w14:textId="77777777" w:rsidR="0009155D" w:rsidRPr="0009155D" w:rsidRDefault="0009155D" w:rsidP="0009155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09155D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</w:tr>
    </w:tbl>
    <w:p w14:paraId="0BBBD9F6" w14:textId="77777777" w:rsidR="00C94C32" w:rsidRDefault="00C94C32" w:rsidP="00C94C32"/>
    <w:p w14:paraId="40A579ED" w14:textId="77777777" w:rsidR="00C94C32" w:rsidRDefault="00C94C32" w:rsidP="00C94C32">
      <w:pPr>
        <w:pStyle w:val="Heading3"/>
      </w:pPr>
      <w:r>
        <w:t>Item:</w:t>
      </w:r>
    </w:p>
    <w:tbl>
      <w:tblPr>
        <w:tblW w:w="11000" w:type="dxa"/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2200"/>
        <w:gridCol w:w="2200"/>
      </w:tblGrid>
      <w:tr w:rsidR="00D4645C" w:rsidRPr="00D4645C" w14:paraId="41AAA3BC" w14:textId="77777777" w:rsidTr="00D4645C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3E7C" w14:textId="77777777" w:rsidR="00D4645C" w:rsidRPr="00D4645C" w:rsidRDefault="00D4645C" w:rsidP="00D464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D4645C">
              <w:rPr>
                <w:rFonts w:ascii="Calibri" w:eastAsia="Times New Roman" w:hAnsi="Calibri" w:cs="Times New Roman"/>
                <w:color w:val="000000"/>
                <w:lang w:eastAsia="zh-CN"/>
              </w:rPr>
              <w:t>It_Id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0D62A" w14:textId="77777777" w:rsidR="00D4645C" w:rsidRPr="00D4645C" w:rsidRDefault="00D4645C" w:rsidP="00D464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D4645C">
              <w:rPr>
                <w:rFonts w:ascii="Calibri" w:eastAsia="Times New Roman" w:hAnsi="Calibri" w:cs="Times New Roman"/>
                <w:color w:val="000000"/>
                <w:lang w:eastAsia="zh-CN"/>
              </w:rPr>
              <w:t>It_Name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EF29" w14:textId="77777777" w:rsidR="00D4645C" w:rsidRPr="00D4645C" w:rsidRDefault="00D4645C" w:rsidP="00D464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4645C">
              <w:rPr>
                <w:rFonts w:ascii="Calibri" w:eastAsia="Times New Roman" w:hAnsi="Calibri" w:cs="Times New Roman"/>
                <w:color w:val="000000"/>
                <w:lang w:eastAsia="zh-CN"/>
              </w:rPr>
              <w:t>Author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7D2EF" w14:textId="77777777" w:rsidR="00D4645C" w:rsidRPr="00D4645C" w:rsidRDefault="00D4645C" w:rsidP="00D464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D4645C">
              <w:rPr>
                <w:rFonts w:ascii="Calibri" w:eastAsia="Times New Roman" w:hAnsi="Calibri" w:cs="Times New Roman"/>
                <w:color w:val="000000"/>
                <w:lang w:eastAsia="zh-CN"/>
              </w:rPr>
              <w:t>It_Type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E8E7" w14:textId="77777777" w:rsidR="00D4645C" w:rsidRPr="00D4645C" w:rsidRDefault="00D4645C" w:rsidP="00D464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D4645C">
              <w:rPr>
                <w:rFonts w:ascii="Calibri" w:eastAsia="Times New Roman" w:hAnsi="Calibri" w:cs="Times New Roman"/>
                <w:color w:val="000000"/>
                <w:lang w:eastAsia="zh-CN"/>
              </w:rPr>
              <w:t>It_Cat</w:t>
            </w:r>
            <w:proofErr w:type="spellEnd"/>
          </w:p>
        </w:tc>
      </w:tr>
      <w:tr w:rsidR="00D4645C" w:rsidRPr="00D4645C" w14:paraId="38C6A86D" w14:textId="77777777" w:rsidTr="00D4645C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83784" w14:textId="77777777" w:rsidR="00D4645C" w:rsidRPr="00D4645C" w:rsidRDefault="00D4645C" w:rsidP="00D464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4645C">
              <w:rPr>
                <w:rFonts w:ascii="Calibri" w:eastAsia="Times New Roman" w:hAnsi="Calibri" w:cs="Times New Roman"/>
                <w:color w:val="000000"/>
                <w:lang w:eastAsia="zh-CN"/>
              </w:rPr>
              <w:t>h001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6A316" w14:textId="77777777" w:rsidR="00D4645C" w:rsidRPr="00D4645C" w:rsidRDefault="00D4645C" w:rsidP="00D464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4645C">
              <w:rPr>
                <w:rFonts w:ascii="Calibri" w:eastAsia="Times New Roman" w:hAnsi="Calibri" w:cs="Times New Roman"/>
                <w:color w:val="000000"/>
                <w:lang w:eastAsia="zh-CN"/>
              </w:rPr>
              <w:t>The Blue Dream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5E8E" w14:textId="77777777" w:rsidR="00D4645C" w:rsidRPr="00D4645C" w:rsidRDefault="00D4645C" w:rsidP="00D464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4645C">
              <w:rPr>
                <w:rFonts w:ascii="Calibri" w:eastAsia="Times New Roman" w:hAnsi="Calibri" w:cs="Times New Roman"/>
                <w:color w:val="000000"/>
                <w:lang w:eastAsia="zh-CN"/>
              </w:rPr>
              <w:t>Kobe Bryant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74613" w14:textId="77777777" w:rsidR="00D4645C" w:rsidRPr="00D4645C" w:rsidRDefault="00D4645C" w:rsidP="00D464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4645C">
              <w:rPr>
                <w:rFonts w:ascii="Calibri" w:eastAsia="Times New Roman" w:hAnsi="Calibri" w:cs="Times New Roman"/>
                <w:color w:val="000000"/>
                <w:lang w:eastAsia="zh-CN"/>
              </w:rPr>
              <w:t>Book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3499" w14:textId="77777777" w:rsidR="00D4645C" w:rsidRPr="00D4645C" w:rsidRDefault="00D4645C" w:rsidP="00D464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4645C">
              <w:rPr>
                <w:rFonts w:ascii="Calibri" w:eastAsia="Times New Roman" w:hAnsi="Calibri" w:cs="Times New Roman"/>
                <w:color w:val="000000"/>
                <w:lang w:eastAsia="zh-CN"/>
              </w:rPr>
              <w:t>Children</w:t>
            </w:r>
          </w:p>
        </w:tc>
      </w:tr>
      <w:tr w:rsidR="00D4645C" w:rsidRPr="00D4645C" w14:paraId="06625F7D" w14:textId="77777777" w:rsidTr="00D4645C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2514" w14:textId="77777777" w:rsidR="00D4645C" w:rsidRPr="00D4645C" w:rsidRDefault="00D4645C" w:rsidP="00D464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4645C">
              <w:rPr>
                <w:rFonts w:ascii="Calibri" w:eastAsia="Times New Roman" w:hAnsi="Calibri" w:cs="Times New Roman"/>
                <w:color w:val="000000"/>
                <w:lang w:eastAsia="zh-CN"/>
              </w:rPr>
              <w:t>h002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550B" w14:textId="77777777" w:rsidR="00D4645C" w:rsidRPr="00D4645C" w:rsidRDefault="00D4645C" w:rsidP="00D464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4645C">
              <w:rPr>
                <w:rFonts w:ascii="Calibri" w:eastAsia="Times New Roman" w:hAnsi="Calibri" w:cs="Times New Roman"/>
                <w:color w:val="000000"/>
                <w:lang w:eastAsia="zh-CN"/>
              </w:rPr>
              <w:t>The Red Dream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6C98" w14:textId="77777777" w:rsidR="00D4645C" w:rsidRPr="00D4645C" w:rsidRDefault="00D4645C" w:rsidP="00D464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4645C">
              <w:rPr>
                <w:rFonts w:ascii="Calibri" w:eastAsia="Times New Roman" w:hAnsi="Calibri" w:cs="Times New Roman"/>
                <w:color w:val="000000"/>
                <w:lang w:eastAsia="zh-CN"/>
              </w:rPr>
              <w:t>Ultraman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D0F1D" w14:textId="77777777" w:rsidR="00D4645C" w:rsidRPr="00D4645C" w:rsidRDefault="00D4645C" w:rsidP="00D464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4645C">
              <w:rPr>
                <w:rFonts w:ascii="Calibri" w:eastAsia="Times New Roman" w:hAnsi="Calibri" w:cs="Times New Roman"/>
                <w:color w:val="000000"/>
                <w:lang w:eastAsia="zh-CN"/>
              </w:rPr>
              <w:t>Magazine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83CE" w14:textId="77777777" w:rsidR="00D4645C" w:rsidRPr="00D4645C" w:rsidRDefault="00D4645C" w:rsidP="00D464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4645C">
              <w:rPr>
                <w:rFonts w:ascii="Calibri" w:eastAsia="Times New Roman" w:hAnsi="Calibri" w:cs="Times New Roman"/>
                <w:color w:val="000000"/>
                <w:lang w:eastAsia="zh-CN"/>
              </w:rPr>
              <w:t>Adult</w:t>
            </w:r>
          </w:p>
        </w:tc>
      </w:tr>
      <w:tr w:rsidR="00D4645C" w:rsidRPr="00D4645C" w14:paraId="6FF1468A" w14:textId="77777777" w:rsidTr="00D4645C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5F663" w14:textId="77777777" w:rsidR="00D4645C" w:rsidRPr="00D4645C" w:rsidRDefault="00D4645C" w:rsidP="00D464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4645C">
              <w:rPr>
                <w:rFonts w:ascii="Calibri" w:eastAsia="Times New Roman" w:hAnsi="Calibri" w:cs="Times New Roman"/>
                <w:color w:val="000000"/>
                <w:lang w:eastAsia="zh-CN"/>
              </w:rPr>
              <w:t>h003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DB61" w14:textId="77777777" w:rsidR="00D4645C" w:rsidRPr="00D4645C" w:rsidRDefault="00D4645C" w:rsidP="00D464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4645C">
              <w:rPr>
                <w:rFonts w:ascii="Calibri" w:eastAsia="Times New Roman" w:hAnsi="Calibri" w:cs="Times New Roman"/>
                <w:color w:val="000000"/>
                <w:lang w:eastAsia="zh-CN"/>
              </w:rPr>
              <w:t>The Blue Dream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E08C" w14:textId="77777777" w:rsidR="00D4645C" w:rsidRPr="00D4645C" w:rsidRDefault="00D4645C" w:rsidP="00D464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4645C">
              <w:rPr>
                <w:rFonts w:ascii="Calibri" w:eastAsia="Times New Roman" w:hAnsi="Calibri" w:cs="Times New Roman"/>
                <w:color w:val="000000"/>
                <w:lang w:eastAsia="zh-CN"/>
              </w:rPr>
              <w:t>The fisher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01933" w14:textId="77777777" w:rsidR="00D4645C" w:rsidRPr="00D4645C" w:rsidRDefault="00D4645C" w:rsidP="00D464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4645C">
              <w:rPr>
                <w:rFonts w:ascii="Calibri" w:eastAsia="Times New Roman" w:hAnsi="Calibri" w:cs="Times New Roman"/>
                <w:color w:val="000000"/>
                <w:lang w:eastAsia="zh-CN"/>
              </w:rPr>
              <w:t>Movie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39829" w14:textId="77777777" w:rsidR="00D4645C" w:rsidRPr="00D4645C" w:rsidRDefault="00D4645C" w:rsidP="00D464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4645C">
              <w:rPr>
                <w:rFonts w:ascii="Calibri" w:eastAsia="Times New Roman" w:hAnsi="Calibri" w:cs="Times New Roman"/>
                <w:color w:val="000000"/>
                <w:lang w:eastAsia="zh-CN"/>
              </w:rPr>
              <w:t>Children</w:t>
            </w:r>
          </w:p>
        </w:tc>
      </w:tr>
    </w:tbl>
    <w:p w14:paraId="162C20AF" w14:textId="77777777" w:rsidR="00C94C32" w:rsidRDefault="00C94C32" w:rsidP="00C94C32"/>
    <w:p w14:paraId="35EE997D" w14:textId="77777777" w:rsidR="00D4645C" w:rsidRDefault="00D4645C" w:rsidP="00C94C32">
      <w:proofErr w:type="spellStart"/>
      <w:r>
        <w:t>ItemCopy</w:t>
      </w:r>
      <w:proofErr w:type="spellEnd"/>
      <w:r>
        <w:t>:</w:t>
      </w:r>
    </w:p>
    <w:tbl>
      <w:tblPr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29786A" w:rsidRPr="0029786A" w14:paraId="433B2683" w14:textId="77777777" w:rsidTr="0029786A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327EE" w14:textId="77777777" w:rsidR="0029786A" w:rsidRPr="0029786A" w:rsidRDefault="0029786A" w:rsidP="00297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It_Id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F8EEE" w14:textId="77777777" w:rsidR="0029786A" w:rsidRPr="0029786A" w:rsidRDefault="0029786A" w:rsidP="00297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Copy_Id</w:t>
            </w:r>
            <w:proofErr w:type="spellEnd"/>
          </w:p>
        </w:tc>
      </w:tr>
      <w:tr w:rsidR="0029786A" w:rsidRPr="0029786A" w14:paraId="35EEF828" w14:textId="77777777" w:rsidTr="0029786A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15890" w14:textId="77777777" w:rsidR="0029786A" w:rsidRPr="0029786A" w:rsidRDefault="0029786A" w:rsidP="00297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h001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F7883" w14:textId="77777777" w:rsidR="0029786A" w:rsidRPr="0029786A" w:rsidRDefault="0029786A" w:rsidP="00297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c001</w:t>
            </w:r>
          </w:p>
        </w:tc>
      </w:tr>
      <w:tr w:rsidR="0029786A" w:rsidRPr="0029786A" w14:paraId="262E82F2" w14:textId="77777777" w:rsidTr="0029786A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E3B5" w14:textId="77777777" w:rsidR="0029786A" w:rsidRPr="0029786A" w:rsidRDefault="0029786A" w:rsidP="00297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h001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6740B" w14:textId="77777777" w:rsidR="0029786A" w:rsidRPr="0029786A" w:rsidRDefault="0029786A" w:rsidP="00297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c002</w:t>
            </w:r>
          </w:p>
        </w:tc>
      </w:tr>
      <w:tr w:rsidR="0029786A" w:rsidRPr="0029786A" w14:paraId="6E9A15C3" w14:textId="77777777" w:rsidTr="0029786A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23330" w14:textId="77777777" w:rsidR="0029786A" w:rsidRPr="0029786A" w:rsidRDefault="0029786A" w:rsidP="00297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h001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97E6" w14:textId="77777777" w:rsidR="0029786A" w:rsidRPr="0029786A" w:rsidRDefault="0029786A" w:rsidP="00297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c003</w:t>
            </w:r>
          </w:p>
        </w:tc>
      </w:tr>
      <w:tr w:rsidR="0029786A" w:rsidRPr="0029786A" w14:paraId="61176456" w14:textId="77777777" w:rsidTr="0029786A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D76C" w14:textId="77777777" w:rsidR="0029786A" w:rsidRPr="0029786A" w:rsidRDefault="0029786A" w:rsidP="00297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h002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0E33" w14:textId="77777777" w:rsidR="0029786A" w:rsidRPr="0029786A" w:rsidRDefault="0029786A" w:rsidP="00297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c001</w:t>
            </w:r>
          </w:p>
        </w:tc>
      </w:tr>
      <w:tr w:rsidR="0029786A" w:rsidRPr="0029786A" w14:paraId="18A98BAE" w14:textId="77777777" w:rsidTr="0029786A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1EB8" w14:textId="77777777" w:rsidR="0029786A" w:rsidRPr="0029786A" w:rsidRDefault="0029786A" w:rsidP="00297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h002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583A" w14:textId="77777777" w:rsidR="0029786A" w:rsidRPr="0029786A" w:rsidRDefault="0029786A" w:rsidP="00297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c002</w:t>
            </w:r>
          </w:p>
        </w:tc>
      </w:tr>
      <w:tr w:rsidR="0029786A" w:rsidRPr="0029786A" w14:paraId="13AE79E1" w14:textId="77777777" w:rsidTr="0029786A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4730" w14:textId="77777777" w:rsidR="0029786A" w:rsidRPr="0029786A" w:rsidRDefault="0029786A" w:rsidP="00297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h002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C005" w14:textId="77777777" w:rsidR="0029786A" w:rsidRPr="0029786A" w:rsidRDefault="0029786A" w:rsidP="00297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c003</w:t>
            </w:r>
          </w:p>
        </w:tc>
      </w:tr>
      <w:tr w:rsidR="0029786A" w:rsidRPr="0029786A" w14:paraId="2C8D5CF7" w14:textId="77777777" w:rsidTr="0029786A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65C2B" w14:textId="77777777" w:rsidR="0029786A" w:rsidRPr="0029786A" w:rsidRDefault="0029786A" w:rsidP="00297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h003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B6A2" w14:textId="77777777" w:rsidR="0029786A" w:rsidRPr="0029786A" w:rsidRDefault="0029786A" w:rsidP="00297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c001</w:t>
            </w:r>
          </w:p>
        </w:tc>
      </w:tr>
      <w:tr w:rsidR="0029786A" w:rsidRPr="0029786A" w14:paraId="3A3B4EFA" w14:textId="77777777" w:rsidTr="0029786A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429BA" w14:textId="77777777" w:rsidR="0029786A" w:rsidRPr="0029786A" w:rsidRDefault="0029786A" w:rsidP="00297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h003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8EAC" w14:textId="77777777" w:rsidR="0029786A" w:rsidRPr="0029786A" w:rsidRDefault="0029786A" w:rsidP="00297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c002</w:t>
            </w:r>
          </w:p>
        </w:tc>
      </w:tr>
      <w:tr w:rsidR="0029786A" w:rsidRPr="0029786A" w14:paraId="234235EF" w14:textId="77777777" w:rsidTr="0029786A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19547" w14:textId="77777777" w:rsidR="0029786A" w:rsidRPr="0029786A" w:rsidRDefault="0029786A" w:rsidP="00297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h003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89112" w14:textId="77777777" w:rsidR="0029786A" w:rsidRPr="0029786A" w:rsidRDefault="0029786A" w:rsidP="00297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c003</w:t>
            </w:r>
          </w:p>
        </w:tc>
      </w:tr>
      <w:tr w:rsidR="0029786A" w:rsidRPr="0029786A" w14:paraId="0288B92C" w14:textId="77777777" w:rsidTr="0029786A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D5DC" w14:textId="77777777" w:rsidR="0029786A" w:rsidRPr="0029786A" w:rsidRDefault="0029786A" w:rsidP="00297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h003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83010" w14:textId="77777777" w:rsidR="0029786A" w:rsidRPr="0029786A" w:rsidRDefault="0029786A" w:rsidP="00297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c004</w:t>
            </w:r>
          </w:p>
        </w:tc>
      </w:tr>
    </w:tbl>
    <w:p w14:paraId="52347AEA" w14:textId="77777777" w:rsidR="00D4645C" w:rsidRDefault="00D4645C" w:rsidP="00C94C32"/>
    <w:p w14:paraId="425C4A1D" w14:textId="77777777" w:rsidR="0029786A" w:rsidRDefault="0029786A" w:rsidP="00C94C32">
      <w:r>
        <w:t>Patron:</w:t>
      </w:r>
    </w:p>
    <w:tbl>
      <w:tblPr>
        <w:tblW w:w="11000" w:type="dxa"/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2200"/>
        <w:gridCol w:w="2200"/>
      </w:tblGrid>
      <w:tr w:rsidR="0029786A" w:rsidRPr="0029786A" w14:paraId="0CFD610E" w14:textId="77777777" w:rsidTr="0029786A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029D" w14:textId="77777777" w:rsidR="0029786A" w:rsidRPr="0029786A" w:rsidRDefault="0029786A" w:rsidP="00297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P_Id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53732" w14:textId="77777777" w:rsidR="0029786A" w:rsidRPr="0029786A" w:rsidRDefault="0029786A" w:rsidP="00297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P_fName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642A" w14:textId="77777777" w:rsidR="0029786A" w:rsidRPr="0029786A" w:rsidRDefault="0029786A" w:rsidP="00297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P_lName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616B" w14:textId="77777777" w:rsidR="0029786A" w:rsidRPr="0029786A" w:rsidRDefault="0029786A" w:rsidP="00297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Address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2E9E" w14:textId="77777777" w:rsidR="0029786A" w:rsidRPr="0029786A" w:rsidRDefault="0029786A" w:rsidP="00297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Tel</w:t>
            </w:r>
          </w:p>
        </w:tc>
      </w:tr>
      <w:tr w:rsidR="0029786A" w:rsidRPr="0029786A" w14:paraId="38259FF1" w14:textId="77777777" w:rsidTr="0029786A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12116" w14:textId="77777777" w:rsidR="0029786A" w:rsidRPr="0029786A" w:rsidRDefault="0029786A" w:rsidP="00297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p001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F4260" w14:textId="77777777" w:rsidR="0029786A" w:rsidRPr="0029786A" w:rsidRDefault="0029786A" w:rsidP="00297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John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2409A" w14:textId="77777777" w:rsidR="0029786A" w:rsidRPr="0029786A" w:rsidRDefault="0029786A" w:rsidP="00297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West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4B16" w14:textId="77777777" w:rsidR="0029786A" w:rsidRPr="0029786A" w:rsidRDefault="0029786A" w:rsidP="00297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1345 </w:t>
            </w:r>
            <w:proofErr w:type="spellStart"/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guloh</w:t>
            </w:r>
            <w:proofErr w:type="spellEnd"/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  <w:proofErr w:type="spellStart"/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st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3720" w14:textId="77777777" w:rsidR="0029786A" w:rsidRPr="0029786A" w:rsidRDefault="0029786A" w:rsidP="00297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7866208403</w:t>
            </w:r>
          </w:p>
        </w:tc>
      </w:tr>
      <w:tr w:rsidR="0029786A" w:rsidRPr="0029786A" w14:paraId="7AC3AC9B" w14:textId="77777777" w:rsidTr="0029786A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5B350" w14:textId="77777777" w:rsidR="0029786A" w:rsidRPr="0029786A" w:rsidRDefault="0029786A" w:rsidP="00297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p002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CBC42" w14:textId="77777777" w:rsidR="0029786A" w:rsidRPr="0029786A" w:rsidRDefault="0029786A" w:rsidP="00297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James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F12A9" w14:textId="77777777" w:rsidR="0029786A" w:rsidRPr="0029786A" w:rsidRDefault="0029786A" w:rsidP="00297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Jones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B9956" w14:textId="77777777" w:rsidR="0029786A" w:rsidRPr="0029786A" w:rsidRDefault="0029786A" w:rsidP="00297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1234 blue </w:t>
            </w:r>
            <w:proofErr w:type="spellStart"/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st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5E13" w14:textId="77777777" w:rsidR="0029786A" w:rsidRPr="0029786A" w:rsidRDefault="0029786A" w:rsidP="00297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7866208404</w:t>
            </w:r>
          </w:p>
        </w:tc>
      </w:tr>
      <w:tr w:rsidR="0029786A" w:rsidRPr="0029786A" w14:paraId="0FE7BE1C" w14:textId="77777777" w:rsidTr="0029786A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AEDF" w14:textId="77777777" w:rsidR="0029786A" w:rsidRPr="0029786A" w:rsidRDefault="0029786A" w:rsidP="00297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p003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7576" w14:textId="77777777" w:rsidR="0029786A" w:rsidRPr="0029786A" w:rsidRDefault="0029786A" w:rsidP="00297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Lebron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D82E" w14:textId="77777777" w:rsidR="0029786A" w:rsidRPr="0029786A" w:rsidRDefault="0029786A" w:rsidP="00297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James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E2BE8" w14:textId="77777777" w:rsidR="0029786A" w:rsidRPr="0029786A" w:rsidRDefault="0029786A" w:rsidP="00297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1234 red </w:t>
            </w:r>
            <w:proofErr w:type="spellStart"/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st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6342" w14:textId="77777777" w:rsidR="0029786A" w:rsidRPr="0029786A" w:rsidRDefault="0029786A" w:rsidP="002978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7856208304</w:t>
            </w:r>
          </w:p>
        </w:tc>
      </w:tr>
    </w:tbl>
    <w:p w14:paraId="4874F790" w14:textId="77777777" w:rsidR="0029786A" w:rsidRDefault="0029786A" w:rsidP="00C94C32"/>
    <w:p w14:paraId="4A4A1C6A" w14:textId="77777777" w:rsidR="0029786A" w:rsidRDefault="0029786A" w:rsidP="00C94C32"/>
    <w:tbl>
      <w:tblPr>
        <w:tblpPr w:leftFromText="180" w:rightFromText="180" w:vertAnchor="text" w:horzAnchor="page" w:tblpX="109" w:tblpY="542"/>
        <w:tblW w:w="16980" w:type="dxa"/>
        <w:tblLayout w:type="fixed"/>
        <w:tblLook w:val="04A0" w:firstRow="1" w:lastRow="0" w:firstColumn="1" w:lastColumn="0" w:noHBand="0" w:noVBand="1"/>
      </w:tblPr>
      <w:tblGrid>
        <w:gridCol w:w="1448"/>
        <w:gridCol w:w="1530"/>
        <w:gridCol w:w="1530"/>
        <w:gridCol w:w="1440"/>
        <w:gridCol w:w="1800"/>
        <w:gridCol w:w="1800"/>
        <w:gridCol w:w="1620"/>
        <w:gridCol w:w="5812"/>
      </w:tblGrid>
      <w:tr w:rsidR="00BE3D4C" w:rsidRPr="0029786A" w14:paraId="7DBACBE5" w14:textId="77777777" w:rsidTr="00BE3D4C">
        <w:trPr>
          <w:trHeight w:val="320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0E4D4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>B_Id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75616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P_Id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E3EE4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It_Id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FF93D0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Copy_Id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D64403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B_Date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FC22CB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R_Date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CFC1AD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Renew_Times</w:t>
            </w:r>
            <w:proofErr w:type="spellEnd"/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5F453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c_status</w:t>
            </w:r>
            <w:proofErr w:type="spellEnd"/>
          </w:p>
        </w:tc>
      </w:tr>
      <w:tr w:rsidR="00BE3D4C" w:rsidRPr="0029786A" w14:paraId="3826D697" w14:textId="77777777" w:rsidTr="00BE3D4C">
        <w:trPr>
          <w:trHeight w:val="320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D15CB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b001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9BB21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p001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CA52E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h001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98511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c001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2AF39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2012-01-03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98F393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2012-03-03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52E62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15997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good</w:t>
            </w:r>
          </w:p>
        </w:tc>
      </w:tr>
      <w:tr w:rsidR="00BE3D4C" w:rsidRPr="0029786A" w14:paraId="657411E6" w14:textId="77777777" w:rsidTr="00BE3D4C">
        <w:trPr>
          <w:trHeight w:val="320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032570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b002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01793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p001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52CBA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h001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1E2F6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c002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8D0043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2012-01-03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FDEC9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2012-03-03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293B2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8E2DC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damage</w:t>
            </w:r>
          </w:p>
        </w:tc>
      </w:tr>
      <w:tr w:rsidR="00BE3D4C" w:rsidRPr="0029786A" w14:paraId="365AC8E0" w14:textId="77777777" w:rsidTr="00BE3D4C">
        <w:trPr>
          <w:trHeight w:val="363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F87B0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b003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52A55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p003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15A59D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h003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F74B7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c004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AD73EA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2012-01-23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48CE8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E8343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5E7929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loss</w:t>
            </w:r>
          </w:p>
        </w:tc>
      </w:tr>
      <w:tr w:rsidR="00BE3D4C" w:rsidRPr="0029786A" w14:paraId="3C36178A" w14:textId="77777777" w:rsidTr="00BE3D4C">
        <w:trPr>
          <w:trHeight w:val="320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D90EF1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b004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F1E06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p001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FAA4A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h003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4B81E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c002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D82B92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2018-01-03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C3D41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2018-01-31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6CFD1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F394C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good</w:t>
            </w:r>
          </w:p>
        </w:tc>
      </w:tr>
      <w:tr w:rsidR="00BE3D4C" w:rsidRPr="0029786A" w14:paraId="51F76607" w14:textId="77777777" w:rsidTr="00BE3D4C">
        <w:trPr>
          <w:trHeight w:val="320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1D796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b005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284FC9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p002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89B800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h002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64AAA6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c001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36331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2018-01-03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1342E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AB9956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63CCE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good</w:t>
            </w:r>
          </w:p>
        </w:tc>
      </w:tr>
      <w:tr w:rsidR="00BE3D4C" w:rsidRPr="0029786A" w14:paraId="0C2E52A6" w14:textId="77777777" w:rsidTr="00BE3D4C">
        <w:trPr>
          <w:trHeight w:val="320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2076B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b006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3446D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p003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54D80D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h003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12505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c001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5F06E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2018-01-03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59977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5D693D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9AF825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loss</w:t>
            </w:r>
          </w:p>
        </w:tc>
      </w:tr>
      <w:tr w:rsidR="00BE3D4C" w:rsidRPr="0029786A" w14:paraId="3029093B" w14:textId="77777777" w:rsidTr="00BE3D4C">
        <w:trPr>
          <w:trHeight w:val="320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56E6A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b007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09B69D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p001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AFAAA2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h002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1DD99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c003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EFAC4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2018-02-03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71647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2018-02-10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EA346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A631B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good</w:t>
            </w:r>
          </w:p>
        </w:tc>
      </w:tr>
      <w:tr w:rsidR="00BE3D4C" w:rsidRPr="0029786A" w14:paraId="33B2EF1A" w14:textId="77777777" w:rsidTr="00BE3D4C">
        <w:trPr>
          <w:trHeight w:val="320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3F12E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b008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835E4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p003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187745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h003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A46D41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c003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032A0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2018-03-03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30011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463AC8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49E3BF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good</w:t>
            </w:r>
          </w:p>
        </w:tc>
      </w:tr>
      <w:tr w:rsidR="00BE3D4C" w:rsidRPr="0029786A" w14:paraId="37CCD915" w14:textId="77777777" w:rsidTr="00BE3D4C">
        <w:trPr>
          <w:trHeight w:val="320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B94AE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b009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3C80D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p002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E89D8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h002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EAE556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c002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CBAC1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2018-04-03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565E3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62A542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AAF1E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good</w:t>
            </w:r>
          </w:p>
        </w:tc>
      </w:tr>
      <w:tr w:rsidR="00BE3D4C" w:rsidRPr="0029786A" w14:paraId="497F5431" w14:textId="77777777" w:rsidTr="00BE3D4C">
        <w:trPr>
          <w:trHeight w:val="320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0C389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b010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A2E7E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p002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67BCD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h002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28541F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c003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FEB6C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2018-04-13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6776FB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C78D7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49B1D" w14:textId="77777777" w:rsidR="0029786A" w:rsidRPr="0029786A" w:rsidRDefault="0029786A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9786A">
              <w:rPr>
                <w:rFonts w:ascii="Calibri" w:eastAsia="Times New Roman" w:hAnsi="Calibri" w:cs="Times New Roman"/>
                <w:color w:val="000000"/>
                <w:lang w:eastAsia="zh-CN"/>
              </w:rPr>
              <w:t>good</w:t>
            </w:r>
          </w:p>
        </w:tc>
      </w:tr>
    </w:tbl>
    <w:p w14:paraId="34CDBF88" w14:textId="77777777" w:rsidR="0029786A" w:rsidRDefault="00BE3D4C" w:rsidP="00C94C32">
      <w:r>
        <w:t>Borrow:</w:t>
      </w:r>
    </w:p>
    <w:p w14:paraId="5439952E" w14:textId="77777777" w:rsidR="0029786A" w:rsidRDefault="0029786A" w:rsidP="0029786A">
      <w:pPr>
        <w:tabs>
          <w:tab w:val="left" w:pos="3300"/>
        </w:tabs>
      </w:pPr>
      <w:r>
        <w:tab/>
      </w:r>
    </w:p>
    <w:p w14:paraId="401CD835" w14:textId="77777777" w:rsidR="0029786A" w:rsidRDefault="00BE3D4C" w:rsidP="00C94C32">
      <w:r>
        <w:t>Fine:</w:t>
      </w:r>
    </w:p>
    <w:tbl>
      <w:tblPr>
        <w:tblW w:w="18416" w:type="dxa"/>
        <w:tblInd w:w="-1231" w:type="dxa"/>
        <w:tblLayout w:type="fixed"/>
        <w:tblLook w:val="04A0" w:firstRow="1" w:lastRow="0" w:firstColumn="1" w:lastColumn="0" w:noHBand="0" w:noVBand="1"/>
      </w:tblPr>
      <w:tblGrid>
        <w:gridCol w:w="960"/>
        <w:gridCol w:w="1170"/>
        <w:gridCol w:w="1800"/>
        <w:gridCol w:w="1530"/>
        <w:gridCol w:w="1620"/>
        <w:gridCol w:w="990"/>
        <w:gridCol w:w="90"/>
        <w:gridCol w:w="6356"/>
        <w:gridCol w:w="1300"/>
        <w:gridCol w:w="1300"/>
        <w:gridCol w:w="1300"/>
      </w:tblGrid>
      <w:tr w:rsidR="00535C8C" w:rsidRPr="00BE3D4C" w14:paraId="321F0002" w14:textId="77777777" w:rsidTr="00535C8C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4292" w14:textId="77777777" w:rsidR="00BE3D4C" w:rsidRPr="00BE3D4C" w:rsidRDefault="00BE3D4C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BE3D4C">
              <w:rPr>
                <w:rFonts w:ascii="Calibri" w:eastAsia="Times New Roman" w:hAnsi="Calibri" w:cs="Times New Roman"/>
                <w:color w:val="000000"/>
                <w:lang w:eastAsia="zh-CN"/>
              </w:rPr>
              <w:t>F_Id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9A24C" w14:textId="77777777" w:rsidR="00BE3D4C" w:rsidRPr="00BE3D4C" w:rsidRDefault="00BE3D4C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BE3D4C">
              <w:rPr>
                <w:rFonts w:ascii="Calibri" w:eastAsia="Times New Roman" w:hAnsi="Calibri" w:cs="Times New Roman"/>
                <w:color w:val="000000"/>
                <w:lang w:eastAsia="zh-CN"/>
              </w:rPr>
              <w:t>B_Id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40D7C" w14:textId="77777777" w:rsidR="00BE3D4C" w:rsidRPr="00BE3D4C" w:rsidRDefault="00BE3D4C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BE3D4C">
              <w:rPr>
                <w:rFonts w:ascii="Calibri" w:eastAsia="Times New Roman" w:hAnsi="Calibri" w:cs="Times New Roman"/>
                <w:color w:val="000000"/>
                <w:lang w:eastAsia="zh-CN"/>
              </w:rPr>
              <w:t>Issue_Date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19A5" w14:textId="77777777" w:rsidR="00BE3D4C" w:rsidRPr="00BE3D4C" w:rsidRDefault="00BE3D4C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E3D4C">
              <w:rPr>
                <w:rFonts w:ascii="Calibri" w:eastAsia="Times New Roman" w:hAnsi="Calibri" w:cs="Times New Roman"/>
                <w:color w:val="000000"/>
                <w:lang w:eastAsia="zh-CN"/>
              </w:rPr>
              <w:t>Overdue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2D9B5" w14:textId="77777777" w:rsidR="00BE3D4C" w:rsidRPr="00BE3D4C" w:rsidRDefault="00BE3D4C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BE3D4C">
              <w:rPr>
                <w:rFonts w:ascii="Calibri" w:eastAsia="Times New Roman" w:hAnsi="Calibri" w:cs="Times New Roman"/>
                <w:color w:val="000000"/>
                <w:lang w:eastAsia="zh-CN"/>
              </w:rPr>
              <w:t>F_type</w:t>
            </w:r>
            <w:proofErr w:type="spellEnd"/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6DDE1" w14:textId="77777777" w:rsidR="00BE3D4C" w:rsidRPr="00BE3D4C" w:rsidRDefault="00BE3D4C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E3D4C">
              <w:rPr>
                <w:rFonts w:ascii="Calibri" w:eastAsia="Times New Roman" w:hAnsi="Calibri" w:cs="Times New Roman"/>
                <w:color w:val="000000"/>
                <w:lang w:eastAsia="zh-CN"/>
              </w:rPr>
              <w:t>Amount</w:t>
            </w:r>
          </w:p>
        </w:tc>
        <w:tc>
          <w:tcPr>
            <w:tcW w:w="6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D496" w14:textId="77777777" w:rsidR="00BE3D4C" w:rsidRPr="00BE3D4C" w:rsidRDefault="00BE3D4C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E3D4C">
              <w:rPr>
                <w:rFonts w:ascii="Calibri" w:eastAsia="Times New Roman" w:hAnsi="Calibri" w:cs="Times New Roman"/>
                <w:color w:val="000000"/>
                <w:lang w:eastAsia="zh-CN"/>
              </w:rPr>
              <w:t>notes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3BC9" w14:textId="77777777" w:rsidR="00BE3D4C" w:rsidRPr="00BE3D4C" w:rsidRDefault="00BE3D4C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457D2" w14:textId="77777777" w:rsidR="00BE3D4C" w:rsidRPr="00BE3D4C" w:rsidRDefault="00BE3D4C" w:rsidP="00BE3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A1046" w14:textId="77777777" w:rsidR="00BE3D4C" w:rsidRPr="00BE3D4C" w:rsidRDefault="00BE3D4C" w:rsidP="00BE3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zh-CN"/>
              </w:rPr>
            </w:pPr>
          </w:p>
        </w:tc>
      </w:tr>
      <w:tr w:rsidR="00535C8C" w:rsidRPr="00BE3D4C" w14:paraId="13CF267F" w14:textId="77777777" w:rsidTr="00535C8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01781" w14:textId="77777777" w:rsidR="00BE3D4C" w:rsidRPr="00BE3D4C" w:rsidRDefault="00BE3D4C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E3D4C">
              <w:rPr>
                <w:rFonts w:ascii="Calibri" w:eastAsia="Times New Roman" w:hAnsi="Calibri" w:cs="Times New Roman"/>
                <w:color w:val="000000"/>
                <w:lang w:eastAsia="zh-CN"/>
              </w:rPr>
              <w:t>f001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29458" w14:textId="77777777" w:rsidR="00BE3D4C" w:rsidRPr="00BE3D4C" w:rsidRDefault="00BE3D4C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E3D4C">
              <w:rPr>
                <w:rFonts w:ascii="Calibri" w:eastAsia="Times New Roman" w:hAnsi="Calibri" w:cs="Times New Roman"/>
                <w:color w:val="000000"/>
                <w:lang w:eastAsia="zh-CN"/>
              </w:rPr>
              <w:t>b001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BDB4" w14:textId="77777777" w:rsidR="00BE3D4C" w:rsidRPr="00BE3D4C" w:rsidRDefault="00BE3D4C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E3D4C">
              <w:rPr>
                <w:rFonts w:ascii="Calibri" w:eastAsia="Times New Roman" w:hAnsi="Calibri" w:cs="Times New Roman"/>
                <w:color w:val="000000"/>
                <w:lang w:eastAsia="zh-CN"/>
              </w:rPr>
              <w:t>2012-03-03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4BAE" w14:textId="77777777" w:rsidR="00BE3D4C" w:rsidRPr="00BE3D4C" w:rsidRDefault="00BE3D4C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E3D4C">
              <w:rPr>
                <w:rFonts w:ascii="Calibri" w:eastAsia="Times New Roman" w:hAnsi="Calibri" w:cs="Times New Roman"/>
                <w:color w:val="000000"/>
                <w:lang w:eastAsia="zh-CN"/>
              </w:rPr>
              <w:t>YES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F08E9" w14:textId="77777777" w:rsidR="00BE3D4C" w:rsidRPr="00BE3D4C" w:rsidRDefault="00BE3D4C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A88B" w14:textId="77777777" w:rsidR="00BE3D4C" w:rsidRPr="00BE3D4C" w:rsidRDefault="00BE3D4C" w:rsidP="00BE3D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E3D4C">
              <w:rPr>
                <w:rFonts w:ascii="Calibri" w:eastAsia="Times New Roman" w:hAnsi="Calibri" w:cs="Times New Roman"/>
                <w:color w:val="000000"/>
                <w:lang w:eastAsia="zh-CN"/>
              </w:rPr>
              <w:t>30</w:t>
            </w:r>
          </w:p>
        </w:tc>
        <w:tc>
          <w:tcPr>
            <w:tcW w:w="6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FCB81" w14:textId="77777777" w:rsidR="00BE3D4C" w:rsidRPr="00BE3D4C" w:rsidRDefault="00BE3D4C" w:rsidP="00BE3D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EDE57" w14:textId="77777777" w:rsidR="00BE3D4C" w:rsidRPr="00BE3D4C" w:rsidRDefault="00BE3D4C" w:rsidP="00BE3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9E92" w14:textId="77777777" w:rsidR="00BE3D4C" w:rsidRPr="00BE3D4C" w:rsidRDefault="00BE3D4C" w:rsidP="00BE3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447B1" w14:textId="77777777" w:rsidR="00BE3D4C" w:rsidRPr="00BE3D4C" w:rsidRDefault="00BE3D4C" w:rsidP="00BE3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zh-CN"/>
              </w:rPr>
            </w:pPr>
          </w:p>
        </w:tc>
      </w:tr>
      <w:tr w:rsidR="00535C8C" w:rsidRPr="00BE3D4C" w14:paraId="66343FC7" w14:textId="77777777" w:rsidTr="00535C8C">
        <w:trPr>
          <w:trHeight w:val="96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49DC6" w14:textId="77777777" w:rsidR="00BE3D4C" w:rsidRPr="00BE3D4C" w:rsidRDefault="00BE3D4C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E3D4C">
              <w:rPr>
                <w:rFonts w:ascii="Calibri" w:eastAsia="Times New Roman" w:hAnsi="Calibri" w:cs="Times New Roman"/>
                <w:color w:val="000000"/>
                <w:lang w:eastAsia="zh-CN"/>
              </w:rPr>
              <w:t>f002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55AEC" w14:textId="77777777" w:rsidR="00BE3D4C" w:rsidRPr="00BE3D4C" w:rsidRDefault="00BE3D4C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E3D4C">
              <w:rPr>
                <w:rFonts w:ascii="Calibri" w:eastAsia="Times New Roman" w:hAnsi="Calibri" w:cs="Times New Roman"/>
                <w:color w:val="000000"/>
                <w:lang w:eastAsia="zh-CN"/>
              </w:rPr>
              <w:t>b002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C6BC" w14:textId="77777777" w:rsidR="00BE3D4C" w:rsidRPr="00BE3D4C" w:rsidRDefault="00BE3D4C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E3D4C">
              <w:rPr>
                <w:rFonts w:ascii="Calibri" w:eastAsia="Times New Roman" w:hAnsi="Calibri" w:cs="Times New Roman"/>
                <w:color w:val="000000"/>
                <w:lang w:eastAsia="zh-CN"/>
              </w:rPr>
              <w:t>2012-03-03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DA35" w14:textId="77777777" w:rsidR="00BE3D4C" w:rsidRPr="00BE3D4C" w:rsidRDefault="00BE3D4C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E3D4C">
              <w:rPr>
                <w:rFonts w:ascii="Calibri" w:eastAsia="Times New Roman" w:hAnsi="Calibri" w:cs="Times New Roman"/>
                <w:color w:val="000000"/>
                <w:lang w:eastAsia="zh-CN"/>
              </w:rPr>
              <w:t>YES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92122" w14:textId="77777777" w:rsidR="00BE3D4C" w:rsidRPr="00BE3D4C" w:rsidRDefault="00BE3D4C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E3D4C">
              <w:rPr>
                <w:rFonts w:ascii="Calibri" w:eastAsia="Times New Roman" w:hAnsi="Calibri" w:cs="Times New Roman"/>
                <w:color w:val="000000"/>
                <w:lang w:eastAsia="zh-CN"/>
              </w:rPr>
              <w:t>damage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8F530" w14:textId="77777777" w:rsidR="00BE3D4C" w:rsidRPr="00BE3D4C" w:rsidRDefault="00BE3D4C" w:rsidP="00BE3D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E3D4C">
              <w:rPr>
                <w:rFonts w:ascii="Calibri" w:eastAsia="Times New Roman" w:hAnsi="Calibri" w:cs="Times New Roman"/>
                <w:color w:val="000000"/>
                <w:lang w:eastAsia="zh-CN"/>
              </w:rPr>
              <w:t>150</w:t>
            </w:r>
          </w:p>
        </w:tc>
        <w:tc>
          <w:tcPr>
            <w:tcW w:w="103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2F221" w14:textId="77777777" w:rsidR="00535C8C" w:rsidRDefault="00BE3D4C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E3D4C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</w:t>
            </w:r>
            <w:proofErr w:type="spellStart"/>
            <w:r w:rsidRPr="00BE3D4C">
              <w:rPr>
                <w:rFonts w:ascii="Calibri" w:eastAsia="Times New Roman" w:hAnsi="Calibri" w:cs="Times New Roman"/>
                <w:color w:val="000000"/>
                <w:lang w:eastAsia="zh-CN"/>
              </w:rPr>
              <w:t>overdued</w:t>
            </w:r>
            <w:proofErr w:type="spellEnd"/>
            <w:r w:rsidRPr="00BE3D4C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 several days:30,</w:t>
            </w:r>
          </w:p>
          <w:p w14:paraId="24BF9E9A" w14:textId="77777777" w:rsidR="00BE3D4C" w:rsidRPr="00BE3D4C" w:rsidRDefault="00BE3D4C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E3D4C">
              <w:rPr>
                <w:rFonts w:ascii="Calibri" w:eastAsia="Times New Roman" w:hAnsi="Calibri" w:cs="Times New Roman"/>
                <w:color w:val="000000"/>
                <w:lang w:eastAsia="zh-CN"/>
              </w:rPr>
              <w:t>found item cover damaged:120</w:t>
            </w:r>
          </w:p>
        </w:tc>
      </w:tr>
      <w:tr w:rsidR="00535C8C" w:rsidRPr="00BE3D4C" w14:paraId="158AF890" w14:textId="77777777" w:rsidTr="00535C8C">
        <w:trPr>
          <w:trHeight w:val="75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F9A38" w14:textId="77777777" w:rsidR="00BE3D4C" w:rsidRPr="00BE3D4C" w:rsidRDefault="00BE3D4C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E3D4C">
              <w:rPr>
                <w:rFonts w:ascii="Calibri" w:eastAsia="Times New Roman" w:hAnsi="Calibri" w:cs="Times New Roman"/>
                <w:color w:val="000000"/>
                <w:lang w:eastAsia="zh-CN"/>
              </w:rPr>
              <w:t>f003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C49E3" w14:textId="77777777" w:rsidR="00BE3D4C" w:rsidRPr="00BE3D4C" w:rsidRDefault="00BE3D4C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E3D4C">
              <w:rPr>
                <w:rFonts w:ascii="Calibri" w:eastAsia="Times New Roman" w:hAnsi="Calibri" w:cs="Times New Roman"/>
                <w:color w:val="000000"/>
                <w:lang w:eastAsia="zh-CN"/>
              </w:rPr>
              <w:t>b003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B408A" w14:textId="77777777" w:rsidR="00BE3D4C" w:rsidRPr="00BE3D4C" w:rsidRDefault="00BE3D4C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E3D4C">
              <w:rPr>
                <w:rFonts w:ascii="Calibri" w:eastAsia="Times New Roman" w:hAnsi="Calibri" w:cs="Times New Roman"/>
                <w:color w:val="000000"/>
                <w:lang w:eastAsia="zh-CN"/>
              </w:rPr>
              <w:t>2012-03-21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B503" w14:textId="77777777" w:rsidR="00BE3D4C" w:rsidRPr="00BE3D4C" w:rsidRDefault="00BE3D4C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E3D4C">
              <w:rPr>
                <w:rFonts w:ascii="Calibri" w:eastAsia="Times New Roman" w:hAnsi="Calibri" w:cs="Times New Roman"/>
                <w:color w:val="000000"/>
                <w:lang w:eastAsia="zh-CN"/>
              </w:rPr>
              <w:t>YES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82DD9" w14:textId="77777777" w:rsidR="00BE3D4C" w:rsidRPr="00BE3D4C" w:rsidRDefault="00BE3D4C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E3D4C">
              <w:rPr>
                <w:rFonts w:ascii="Calibri" w:eastAsia="Times New Roman" w:hAnsi="Calibri" w:cs="Times New Roman"/>
                <w:color w:val="000000"/>
                <w:lang w:eastAsia="zh-CN"/>
              </w:rPr>
              <w:t>loss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BE0B" w14:textId="77777777" w:rsidR="00BE3D4C" w:rsidRPr="00BE3D4C" w:rsidRDefault="00BE3D4C" w:rsidP="00BE3D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E3D4C">
              <w:rPr>
                <w:rFonts w:ascii="Calibri" w:eastAsia="Times New Roman" w:hAnsi="Calibri" w:cs="Times New Roman"/>
                <w:color w:val="000000"/>
                <w:lang w:eastAsia="zh-CN"/>
              </w:rPr>
              <w:t>223.89</w:t>
            </w:r>
          </w:p>
        </w:tc>
        <w:tc>
          <w:tcPr>
            <w:tcW w:w="77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E682A" w14:textId="77777777" w:rsidR="00BE3D4C" w:rsidRPr="00BE3D4C" w:rsidRDefault="00BE3D4C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E3D4C">
              <w:rPr>
                <w:rFonts w:ascii="Calibri" w:eastAsia="Times New Roman" w:hAnsi="Calibri" w:cs="Times New Roman"/>
                <w:color w:val="000000"/>
                <w:lang w:eastAsia="zh-CN"/>
              </w:rPr>
              <w:t>late report:23.89, item loss: 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E7A0" w14:textId="77777777" w:rsidR="00BE3D4C" w:rsidRPr="00BE3D4C" w:rsidRDefault="00BE3D4C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8D331" w14:textId="77777777" w:rsidR="00BE3D4C" w:rsidRPr="00BE3D4C" w:rsidRDefault="00BE3D4C" w:rsidP="00BE3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zh-CN"/>
              </w:rPr>
            </w:pPr>
          </w:p>
        </w:tc>
      </w:tr>
      <w:tr w:rsidR="00535C8C" w:rsidRPr="00BE3D4C" w14:paraId="3AE6A05D" w14:textId="77777777" w:rsidTr="00535C8C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E6629" w14:textId="77777777" w:rsidR="00BE3D4C" w:rsidRPr="00BE3D4C" w:rsidRDefault="00BE3D4C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E3D4C">
              <w:rPr>
                <w:rFonts w:ascii="Calibri" w:eastAsia="Times New Roman" w:hAnsi="Calibri" w:cs="Times New Roman"/>
                <w:color w:val="000000"/>
                <w:lang w:eastAsia="zh-CN"/>
              </w:rPr>
              <w:t>f004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1EF11" w14:textId="77777777" w:rsidR="00BE3D4C" w:rsidRPr="00BE3D4C" w:rsidRDefault="00BE3D4C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E3D4C">
              <w:rPr>
                <w:rFonts w:ascii="Calibri" w:eastAsia="Times New Roman" w:hAnsi="Calibri" w:cs="Times New Roman"/>
                <w:color w:val="000000"/>
                <w:lang w:eastAsia="zh-CN"/>
              </w:rPr>
              <w:t>b006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D0D2E" w14:textId="77777777" w:rsidR="00BE3D4C" w:rsidRPr="00BE3D4C" w:rsidRDefault="00BE3D4C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E3D4C">
              <w:rPr>
                <w:rFonts w:ascii="Calibri" w:eastAsia="Times New Roman" w:hAnsi="Calibri" w:cs="Times New Roman"/>
                <w:color w:val="000000"/>
                <w:lang w:eastAsia="zh-CN"/>
              </w:rPr>
              <w:t>2018-04-06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F8BC7" w14:textId="77777777" w:rsidR="00BE3D4C" w:rsidRPr="00BE3D4C" w:rsidRDefault="00BE3D4C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E3D4C">
              <w:rPr>
                <w:rFonts w:ascii="Calibri" w:eastAsia="Times New Roman" w:hAnsi="Calibri" w:cs="Times New Roman"/>
                <w:color w:val="000000"/>
                <w:lang w:eastAsia="zh-CN"/>
              </w:rPr>
              <w:t>NO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4B0E" w14:textId="77777777" w:rsidR="00BE3D4C" w:rsidRPr="00BE3D4C" w:rsidRDefault="00BE3D4C" w:rsidP="00BE3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E3D4C">
              <w:rPr>
                <w:rFonts w:ascii="Calibri" w:eastAsia="Times New Roman" w:hAnsi="Calibri" w:cs="Times New Roman"/>
                <w:color w:val="000000"/>
                <w:lang w:eastAsia="zh-CN"/>
              </w:rPr>
              <w:t>loss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611EF" w14:textId="77777777" w:rsidR="00BE3D4C" w:rsidRPr="00BE3D4C" w:rsidRDefault="00BE3D4C" w:rsidP="00BE3D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E3D4C">
              <w:rPr>
                <w:rFonts w:ascii="Calibri" w:eastAsia="Times New Roman" w:hAnsi="Calibri" w:cs="Times New Roman"/>
                <w:color w:val="000000"/>
                <w:lang w:eastAsia="zh-CN"/>
              </w:rPr>
              <w:t>178.99</w:t>
            </w:r>
          </w:p>
        </w:tc>
        <w:tc>
          <w:tcPr>
            <w:tcW w:w="6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B9FD" w14:textId="77777777" w:rsidR="00BE3D4C" w:rsidRPr="00BE3D4C" w:rsidRDefault="00BE3D4C" w:rsidP="00BE3D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19A4" w14:textId="77777777" w:rsidR="00BE3D4C" w:rsidRPr="00BE3D4C" w:rsidRDefault="00BE3D4C" w:rsidP="00BE3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96A6" w14:textId="77777777" w:rsidR="00BE3D4C" w:rsidRPr="00BE3D4C" w:rsidRDefault="00BE3D4C" w:rsidP="00BE3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31A0" w14:textId="77777777" w:rsidR="00BE3D4C" w:rsidRPr="00BE3D4C" w:rsidRDefault="00BE3D4C" w:rsidP="00BE3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zh-CN"/>
              </w:rPr>
            </w:pPr>
          </w:p>
        </w:tc>
      </w:tr>
    </w:tbl>
    <w:p w14:paraId="3CA2F670" w14:textId="77777777" w:rsidR="00BE3D4C" w:rsidRDefault="00BE3D4C" w:rsidP="00C94C32"/>
    <w:p w14:paraId="52D4FAAE" w14:textId="77777777" w:rsidR="00535C8C" w:rsidRDefault="00535C8C" w:rsidP="00C94C32">
      <w:r>
        <w:t>Payment:</w:t>
      </w:r>
    </w:p>
    <w:tbl>
      <w:tblPr>
        <w:tblW w:w="7900" w:type="dxa"/>
        <w:tblLook w:val="04A0" w:firstRow="1" w:lastRow="0" w:firstColumn="1" w:lastColumn="0" w:noHBand="0" w:noVBand="1"/>
      </w:tblPr>
      <w:tblGrid>
        <w:gridCol w:w="2200"/>
        <w:gridCol w:w="2200"/>
        <w:gridCol w:w="1300"/>
        <w:gridCol w:w="2200"/>
      </w:tblGrid>
      <w:tr w:rsidR="00535C8C" w:rsidRPr="00535C8C" w14:paraId="0C8A3349" w14:textId="77777777" w:rsidTr="00535C8C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1D6CD" w14:textId="77777777" w:rsidR="00535C8C" w:rsidRPr="00535C8C" w:rsidRDefault="00535C8C" w:rsidP="00535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535C8C">
              <w:rPr>
                <w:rFonts w:ascii="Calibri" w:eastAsia="Times New Roman" w:hAnsi="Calibri" w:cs="Times New Roman"/>
                <w:color w:val="000000"/>
                <w:lang w:eastAsia="zh-CN"/>
              </w:rPr>
              <w:t>T_Id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5E67" w14:textId="77777777" w:rsidR="00535C8C" w:rsidRPr="00535C8C" w:rsidRDefault="00535C8C" w:rsidP="00535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535C8C">
              <w:rPr>
                <w:rFonts w:ascii="Calibri" w:eastAsia="Times New Roman" w:hAnsi="Calibri" w:cs="Times New Roman"/>
                <w:color w:val="000000"/>
                <w:lang w:eastAsia="zh-CN"/>
              </w:rPr>
              <w:t>F_Id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4466C" w14:textId="77777777" w:rsidR="00535C8C" w:rsidRPr="00535C8C" w:rsidRDefault="00535C8C" w:rsidP="00535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535C8C">
              <w:rPr>
                <w:rFonts w:ascii="Calibri" w:eastAsia="Times New Roman" w:hAnsi="Calibri" w:cs="Times New Roman"/>
                <w:color w:val="000000"/>
                <w:lang w:eastAsia="zh-CN"/>
              </w:rPr>
              <w:t>P_Amount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E6F21" w14:textId="77777777" w:rsidR="00535C8C" w:rsidRPr="00535C8C" w:rsidRDefault="00535C8C" w:rsidP="00535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535C8C">
              <w:rPr>
                <w:rFonts w:ascii="Calibri" w:eastAsia="Times New Roman" w:hAnsi="Calibri" w:cs="Times New Roman"/>
                <w:color w:val="000000"/>
                <w:lang w:eastAsia="zh-CN"/>
              </w:rPr>
              <w:t>P_Date</w:t>
            </w:r>
            <w:proofErr w:type="spellEnd"/>
          </w:p>
        </w:tc>
      </w:tr>
      <w:tr w:rsidR="00535C8C" w:rsidRPr="00535C8C" w14:paraId="650388BA" w14:textId="77777777" w:rsidTr="00535C8C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3962" w14:textId="77777777" w:rsidR="00535C8C" w:rsidRPr="00535C8C" w:rsidRDefault="00535C8C" w:rsidP="00535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35C8C">
              <w:rPr>
                <w:rFonts w:ascii="Calibri" w:eastAsia="Times New Roman" w:hAnsi="Calibri" w:cs="Times New Roman"/>
                <w:color w:val="000000"/>
                <w:lang w:eastAsia="zh-CN"/>
              </w:rPr>
              <w:t>t001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C317A" w14:textId="77777777" w:rsidR="00535C8C" w:rsidRPr="00535C8C" w:rsidRDefault="00535C8C" w:rsidP="00535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35C8C">
              <w:rPr>
                <w:rFonts w:ascii="Calibri" w:eastAsia="Times New Roman" w:hAnsi="Calibri" w:cs="Times New Roman"/>
                <w:color w:val="000000"/>
                <w:lang w:eastAsia="zh-CN"/>
              </w:rPr>
              <w:t>f002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2FD18" w14:textId="77777777" w:rsidR="00535C8C" w:rsidRPr="00535C8C" w:rsidRDefault="00535C8C" w:rsidP="00535C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35C8C">
              <w:rPr>
                <w:rFonts w:ascii="Calibri" w:eastAsia="Times New Roman" w:hAnsi="Calibri" w:cs="Times New Roman"/>
                <w:color w:val="000000"/>
                <w:lang w:eastAsia="zh-CN"/>
              </w:rPr>
              <w:t>150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7184" w14:textId="77777777" w:rsidR="00535C8C" w:rsidRPr="00535C8C" w:rsidRDefault="00535C8C" w:rsidP="00535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35C8C">
              <w:rPr>
                <w:rFonts w:ascii="Calibri" w:eastAsia="Times New Roman" w:hAnsi="Calibri" w:cs="Times New Roman"/>
                <w:color w:val="000000"/>
                <w:lang w:eastAsia="zh-CN"/>
              </w:rPr>
              <w:t>2012-03-06</w:t>
            </w:r>
          </w:p>
        </w:tc>
      </w:tr>
      <w:tr w:rsidR="00535C8C" w:rsidRPr="00535C8C" w14:paraId="442F1677" w14:textId="77777777" w:rsidTr="00535C8C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351D" w14:textId="77777777" w:rsidR="00535C8C" w:rsidRPr="00535C8C" w:rsidRDefault="00535C8C" w:rsidP="00535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35C8C">
              <w:rPr>
                <w:rFonts w:ascii="Calibri" w:eastAsia="Times New Roman" w:hAnsi="Calibri" w:cs="Times New Roman"/>
                <w:color w:val="000000"/>
                <w:lang w:eastAsia="zh-CN"/>
              </w:rPr>
              <w:t>t002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88CD" w14:textId="77777777" w:rsidR="00535C8C" w:rsidRPr="00535C8C" w:rsidRDefault="00535C8C" w:rsidP="00535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35C8C">
              <w:rPr>
                <w:rFonts w:ascii="Calibri" w:eastAsia="Times New Roman" w:hAnsi="Calibri" w:cs="Times New Roman"/>
                <w:color w:val="000000"/>
                <w:lang w:eastAsia="zh-CN"/>
              </w:rPr>
              <w:t>f003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168F" w14:textId="77777777" w:rsidR="00535C8C" w:rsidRPr="00535C8C" w:rsidRDefault="00535C8C" w:rsidP="00535C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35C8C">
              <w:rPr>
                <w:rFonts w:ascii="Calibri" w:eastAsia="Times New Roman" w:hAnsi="Calibri" w:cs="Times New Roman"/>
                <w:color w:val="000000"/>
                <w:lang w:eastAsia="zh-CN"/>
              </w:rPr>
              <w:t>120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4FFB" w14:textId="77777777" w:rsidR="00535C8C" w:rsidRPr="00535C8C" w:rsidRDefault="00535C8C" w:rsidP="00535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35C8C">
              <w:rPr>
                <w:rFonts w:ascii="Calibri" w:eastAsia="Times New Roman" w:hAnsi="Calibri" w:cs="Times New Roman"/>
                <w:color w:val="000000"/>
                <w:lang w:eastAsia="zh-CN"/>
              </w:rPr>
              <w:t>2012-03-21</w:t>
            </w:r>
          </w:p>
        </w:tc>
      </w:tr>
      <w:tr w:rsidR="00535C8C" w:rsidRPr="00535C8C" w14:paraId="65B40DFA" w14:textId="77777777" w:rsidTr="00535C8C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DBB9B" w14:textId="77777777" w:rsidR="00535C8C" w:rsidRPr="00535C8C" w:rsidRDefault="00535C8C" w:rsidP="00535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35C8C">
              <w:rPr>
                <w:rFonts w:ascii="Calibri" w:eastAsia="Times New Roman" w:hAnsi="Calibri" w:cs="Times New Roman"/>
                <w:color w:val="000000"/>
                <w:lang w:eastAsia="zh-CN"/>
              </w:rPr>
              <w:t>t003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041F" w14:textId="77777777" w:rsidR="00535C8C" w:rsidRPr="00535C8C" w:rsidRDefault="00535C8C" w:rsidP="00535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35C8C">
              <w:rPr>
                <w:rFonts w:ascii="Calibri" w:eastAsia="Times New Roman" w:hAnsi="Calibri" w:cs="Times New Roman"/>
                <w:color w:val="000000"/>
                <w:lang w:eastAsia="zh-CN"/>
              </w:rPr>
              <w:t>f004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F8CC" w14:textId="77777777" w:rsidR="00535C8C" w:rsidRPr="00535C8C" w:rsidRDefault="00535C8C" w:rsidP="00535C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35C8C">
              <w:rPr>
                <w:rFonts w:ascii="Calibri" w:eastAsia="Times New Roman" w:hAnsi="Calibri" w:cs="Times New Roman"/>
                <w:color w:val="000000"/>
                <w:lang w:eastAsia="zh-CN"/>
              </w:rPr>
              <w:t>120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2744A" w14:textId="77777777" w:rsidR="00535C8C" w:rsidRPr="00535C8C" w:rsidRDefault="00535C8C" w:rsidP="00535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35C8C">
              <w:rPr>
                <w:rFonts w:ascii="Calibri" w:eastAsia="Times New Roman" w:hAnsi="Calibri" w:cs="Times New Roman"/>
                <w:color w:val="000000"/>
                <w:lang w:eastAsia="zh-CN"/>
              </w:rPr>
              <w:t>2018-04-10</w:t>
            </w:r>
          </w:p>
        </w:tc>
      </w:tr>
      <w:tr w:rsidR="00535C8C" w:rsidRPr="00535C8C" w14:paraId="5F1B3A6F" w14:textId="77777777" w:rsidTr="00535C8C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1A85" w14:textId="77777777" w:rsidR="00535C8C" w:rsidRPr="00535C8C" w:rsidRDefault="00535C8C" w:rsidP="00535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35C8C">
              <w:rPr>
                <w:rFonts w:ascii="Calibri" w:eastAsia="Times New Roman" w:hAnsi="Calibri" w:cs="Times New Roman"/>
                <w:color w:val="000000"/>
                <w:lang w:eastAsia="zh-CN"/>
              </w:rPr>
              <w:t>t004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2CF7" w14:textId="77777777" w:rsidR="00535C8C" w:rsidRPr="00535C8C" w:rsidRDefault="00535C8C" w:rsidP="00535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35C8C">
              <w:rPr>
                <w:rFonts w:ascii="Calibri" w:eastAsia="Times New Roman" w:hAnsi="Calibri" w:cs="Times New Roman"/>
                <w:color w:val="000000"/>
                <w:lang w:eastAsia="zh-CN"/>
              </w:rPr>
              <w:t>f004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F8F8" w14:textId="77777777" w:rsidR="00535C8C" w:rsidRPr="00535C8C" w:rsidRDefault="00535C8C" w:rsidP="00535C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35C8C">
              <w:rPr>
                <w:rFonts w:ascii="Calibri" w:eastAsia="Times New Roman" w:hAnsi="Calibri" w:cs="Times New Roman"/>
                <w:color w:val="000000"/>
                <w:lang w:eastAsia="zh-CN"/>
              </w:rPr>
              <w:t>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3F1AD" w14:textId="77777777" w:rsidR="00535C8C" w:rsidRPr="00535C8C" w:rsidRDefault="00535C8C" w:rsidP="00535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35C8C">
              <w:rPr>
                <w:rFonts w:ascii="Calibri" w:eastAsia="Times New Roman" w:hAnsi="Calibri" w:cs="Times New Roman"/>
                <w:color w:val="000000"/>
                <w:lang w:eastAsia="zh-CN"/>
              </w:rPr>
              <w:t>2018-04-15</w:t>
            </w:r>
          </w:p>
        </w:tc>
      </w:tr>
    </w:tbl>
    <w:p w14:paraId="329DA431" w14:textId="77777777" w:rsidR="00535C8C" w:rsidRDefault="00535C8C" w:rsidP="00C94C32"/>
    <w:p w14:paraId="64B0CCE8" w14:textId="77777777" w:rsidR="00535C8C" w:rsidRDefault="00BD5324" w:rsidP="00C94C32">
      <w:r>
        <w:t>Request:</w:t>
      </w:r>
    </w:p>
    <w:tbl>
      <w:tblPr>
        <w:tblW w:w="10100" w:type="dxa"/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1382"/>
        <w:gridCol w:w="2200"/>
      </w:tblGrid>
      <w:tr w:rsidR="00BD5324" w:rsidRPr="00BD5324" w14:paraId="295504A7" w14:textId="77777777" w:rsidTr="00BD5324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C9B4" w14:textId="77777777" w:rsidR="00BD5324" w:rsidRPr="00BD5324" w:rsidRDefault="00BD5324" w:rsidP="00BD5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BD5324">
              <w:rPr>
                <w:rFonts w:ascii="Calibri" w:eastAsia="Times New Roman" w:hAnsi="Calibri" w:cs="Times New Roman"/>
                <w:color w:val="000000"/>
                <w:lang w:eastAsia="zh-CN"/>
              </w:rPr>
              <w:t>R_Id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3EE08" w14:textId="77777777" w:rsidR="00BD5324" w:rsidRPr="00BD5324" w:rsidRDefault="00BD5324" w:rsidP="00BD5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BD5324">
              <w:rPr>
                <w:rFonts w:ascii="Calibri" w:eastAsia="Times New Roman" w:hAnsi="Calibri" w:cs="Times New Roman"/>
                <w:color w:val="000000"/>
                <w:lang w:eastAsia="zh-CN"/>
              </w:rPr>
              <w:t>P_Id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9B9F" w14:textId="77777777" w:rsidR="00BD5324" w:rsidRPr="00BD5324" w:rsidRDefault="00BD5324" w:rsidP="00BD5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BD5324">
              <w:rPr>
                <w:rFonts w:ascii="Calibri" w:eastAsia="Times New Roman" w:hAnsi="Calibri" w:cs="Times New Roman"/>
                <w:color w:val="000000"/>
                <w:lang w:eastAsia="zh-CN"/>
              </w:rPr>
              <w:t>It_Id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2001F" w14:textId="77777777" w:rsidR="00BD5324" w:rsidRPr="00BD5324" w:rsidRDefault="00BD5324" w:rsidP="00BD5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BD5324">
              <w:rPr>
                <w:rFonts w:ascii="Calibri" w:eastAsia="Times New Roman" w:hAnsi="Calibri" w:cs="Times New Roman"/>
                <w:color w:val="000000"/>
                <w:lang w:eastAsia="zh-CN"/>
              </w:rPr>
              <w:t>Rq_Amount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8B8A" w14:textId="77777777" w:rsidR="00BD5324" w:rsidRPr="00BD5324" w:rsidRDefault="00BD5324" w:rsidP="00BD5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BD5324">
              <w:rPr>
                <w:rFonts w:ascii="Calibri" w:eastAsia="Times New Roman" w:hAnsi="Calibri" w:cs="Times New Roman"/>
                <w:color w:val="000000"/>
                <w:lang w:eastAsia="zh-CN"/>
              </w:rPr>
              <w:t>Rq_Date</w:t>
            </w:r>
            <w:proofErr w:type="spellEnd"/>
          </w:p>
        </w:tc>
      </w:tr>
      <w:tr w:rsidR="00BD5324" w:rsidRPr="00BD5324" w14:paraId="6EA4C1D9" w14:textId="77777777" w:rsidTr="00BD5324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03423" w14:textId="77777777" w:rsidR="00BD5324" w:rsidRPr="00BD5324" w:rsidRDefault="00BD5324" w:rsidP="00BD5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D5324">
              <w:rPr>
                <w:rFonts w:ascii="Calibri" w:eastAsia="Times New Roman" w:hAnsi="Calibri" w:cs="Times New Roman"/>
                <w:color w:val="000000"/>
                <w:lang w:eastAsia="zh-CN"/>
              </w:rPr>
              <w:t>r001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D08C4" w14:textId="77777777" w:rsidR="00BD5324" w:rsidRPr="00BD5324" w:rsidRDefault="00BD5324" w:rsidP="00BD5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D5324">
              <w:rPr>
                <w:rFonts w:ascii="Calibri" w:eastAsia="Times New Roman" w:hAnsi="Calibri" w:cs="Times New Roman"/>
                <w:color w:val="000000"/>
                <w:lang w:eastAsia="zh-CN"/>
              </w:rPr>
              <w:t>p001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6302E" w14:textId="77777777" w:rsidR="00BD5324" w:rsidRPr="00BD5324" w:rsidRDefault="00BD5324" w:rsidP="00BD5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D5324">
              <w:rPr>
                <w:rFonts w:ascii="Calibri" w:eastAsia="Times New Roman" w:hAnsi="Calibri" w:cs="Times New Roman"/>
                <w:color w:val="000000"/>
                <w:lang w:eastAsia="zh-CN"/>
              </w:rPr>
              <w:t>h001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1A8A" w14:textId="77777777" w:rsidR="00BD5324" w:rsidRPr="00BD5324" w:rsidRDefault="00BD5324" w:rsidP="00BD53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D5324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E2B6D" w14:textId="77777777" w:rsidR="00BD5324" w:rsidRPr="00BD5324" w:rsidRDefault="00BD5324" w:rsidP="00BD5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D5324">
              <w:rPr>
                <w:rFonts w:ascii="Calibri" w:eastAsia="Times New Roman" w:hAnsi="Calibri" w:cs="Times New Roman"/>
                <w:color w:val="000000"/>
                <w:lang w:eastAsia="zh-CN"/>
              </w:rPr>
              <w:t>2011-03-06</w:t>
            </w:r>
          </w:p>
        </w:tc>
      </w:tr>
      <w:tr w:rsidR="00BD5324" w:rsidRPr="00BD5324" w14:paraId="297CA5D8" w14:textId="77777777" w:rsidTr="00BD5324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8616" w14:textId="77777777" w:rsidR="00BD5324" w:rsidRPr="00BD5324" w:rsidRDefault="00BD5324" w:rsidP="00BD5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D5324">
              <w:rPr>
                <w:rFonts w:ascii="Calibri" w:eastAsia="Times New Roman" w:hAnsi="Calibri" w:cs="Times New Roman"/>
                <w:color w:val="000000"/>
                <w:lang w:eastAsia="zh-CN"/>
              </w:rPr>
              <w:t>r002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D555" w14:textId="77777777" w:rsidR="00BD5324" w:rsidRPr="00BD5324" w:rsidRDefault="00BD5324" w:rsidP="00BD5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D5324">
              <w:rPr>
                <w:rFonts w:ascii="Calibri" w:eastAsia="Times New Roman" w:hAnsi="Calibri" w:cs="Times New Roman"/>
                <w:color w:val="000000"/>
                <w:lang w:eastAsia="zh-CN"/>
              </w:rPr>
              <w:t>p003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DE176" w14:textId="77777777" w:rsidR="00BD5324" w:rsidRPr="00BD5324" w:rsidRDefault="00BD5324" w:rsidP="00BD5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D5324">
              <w:rPr>
                <w:rFonts w:ascii="Calibri" w:eastAsia="Times New Roman" w:hAnsi="Calibri" w:cs="Times New Roman"/>
                <w:color w:val="000000"/>
                <w:lang w:eastAsia="zh-CN"/>
              </w:rPr>
              <w:t>h002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F65ED" w14:textId="77777777" w:rsidR="00BD5324" w:rsidRPr="00BD5324" w:rsidRDefault="00BD5324" w:rsidP="00BD53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D5324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60AE5" w14:textId="77777777" w:rsidR="00BD5324" w:rsidRPr="00BD5324" w:rsidRDefault="00BD5324" w:rsidP="00BD5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BD5324">
              <w:rPr>
                <w:rFonts w:ascii="Calibri" w:eastAsia="Times New Roman" w:hAnsi="Calibri" w:cs="Times New Roman"/>
                <w:color w:val="000000"/>
                <w:lang w:eastAsia="zh-CN"/>
              </w:rPr>
              <w:t>2018-05-06</w:t>
            </w:r>
          </w:p>
        </w:tc>
      </w:tr>
    </w:tbl>
    <w:p w14:paraId="2DF32138" w14:textId="77777777" w:rsidR="00BD5324" w:rsidRPr="00C94C32" w:rsidRDefault="00BD5324" w:rsidP="00C94C32">
      <w:bookmarkStart w:id="0" w:name="_GoBack"/>
      <w:bookmarkEnd w:id="0"/>
    </w:p>
    <w:sectPr w:rsidR="00BD5324" w:rsidRPr="00C94C32" w:rsidSect="00535C8C">
      <w:footerReference w:type="default" r:id="rId9"/>
      <w:pgSz w:w="12240" w:h="15840" w:code="1"/>
      <w:pgMar w:top="1267" w:right="1339" w:bottom="1339" w:left="1339" w:header="720" w:footer="720" w:gutter="0"/>
      <w:cols w:space="720"/>
      <w:titlePg/>
      <w:docGrid w:linePitch="360"/>
      <w:printerSettings r:id="rId1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E006F2" w14:textId="77777777" w:rsidR="007A1FC7" w:rsidRDefault="007A1FC7">
      <w:pPr>
        <w:spacing w:after="0" w:line="240" w:lineRule="auto"/>
      </w:pPr>
      <w:r>
        <w:separator/>
      </w:r>
    </w:p>
    <w:p w14:paraId="72771D25" w14:textId="77777777" w:rsidR="007A1FC7" w:rsidRDefault="007A1FC7"/>
    <w:p w14:paraId="5EA60D39" w14:textId="77777777" w:rsidR="007A1FC7" w:rsidRDefault="007A1FC7"/>
  </w:endnote>
  <w:endnote w:type="continuationSeparator" w:id="0">
    <w:p w14:paraId="3E58A040" w14:textId="77777777" w:rsidR="007A1FC7" w:rsidRDefault="007A1FC7">
      <w:pPr>
        <w:spacing w:after="0" w:line="240" w:lineRule="auto"/>
      </w:pPr>
      <w:r>
        <w:continuationSeparator/>
      </w:r>
    </w:p>
    <w:p w14:paraId="690886BF" w14:textId="77777777" w:rsidR="007A1FC7" w:rsidRDefault="007A1FC7"/>
    <w:p w14:paraId="072642E1" w14:textId="77777777" w:rsidR="007A1FC7" w:rsidRDefault="007A1F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F5CBD5" w14:textId="77777777" w:rsidR="00621D9A" w:rsidRDefault="007A1FC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532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82388C" w14:textId="77777777" w:rsidR="007A1FC7" w:rsidRDefault="007A1FC7">
      <w:pPr>
        <w:spacing w:after="0" w:line="240" w:lineRule="auto"/>
      </w:pPr>
      <w:r>
        <w:separator/>
      </w:r>
    </w:p>
    <w:p w14:paraId="22C03791" w14:textId="77777777" w:rsidR="007A1FC7" w:rsidRDefault="007A1FC7"/>
    <w:p w14:paraId="43206DF2" w14:textId="77777777" w:rsidR="007A1FC7" w:rsidRDefault="007A1FC7"/>
  </w:footnote>
  <w:footnote w:type="continuationSeparator" w:id="0">
    <w:p w14:paraId="409C607F" w14:textId="77777777" w:rsidR="007A1FC7" w:rsidRDefault="007A1FC7">
      <w:pPr>
        <w:spacing w:after="0" w:line="240" w:lineRule="auto"/>
      </w:pPr>
      <w:r>
        <w:continuationSeparator/>
      </w:r>
    </w:p>
    <w:p w14:paraId="4A2ECE57" w14:textId="77777777" w:rsidR="007A1FC7" w:rsidRDefault="007A1FC7"/>
    <w:p w14:paraId="00AEB028" w14:textId="77777777" w:rsidR="007A1FC7" w:rsidRDefault="007A1FC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2D0"/>
    <w:rsid w:val="00003D97"/>
    <w:rsid w:val="0009155D"/>
    <w:rsid w:val="0029786A"/>
    <w:rsid w:val="00505EA6"/>
    <w:rsid w:val="00535C8C"/>
    <w:rsid w:val="00621D9A"/>
    <w:rsid w:val="007A1FC7"/>
    <w:rsid w:val="008370B7"/>
    <w:rsid w:val="00BD5324"/>
    <w:rsid w:val="00BE3D4C"/>
    <w:rsid w:val="00C94C32"/>
    <w:rsid w:val="00D4645C"/>
    <w:rsid w:val="00F0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3E8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customStyle="1" w:styleId="p1">
    <w:name w:val="p1"/>
    <w:basedOn w:val="Normal"/>
    <w:rsid w:val="00C94C32"/>
    <w:pPr>
      <w:shd w:val="clear" w:color="auto" w:fill="13773D"/>
      <w:spacing w:after="0" w:line="240" w:lineRule="auto"/>
    </w:pPr>
    <w:rPr>
      <w:rFonts w:ascii="Courier" w:hAnsi="Courier" w:cs="Times New Roman"/>
      <w:color w:val="FFF0A5"/>
      <w:sz w:val="18"/>
      <w:szCs w:val="18"/>
      <w:lang w:eastAsia="zh-CN"/>
    </w:rPr>
  </w:style>
  <w:style w:type="character" w:customStyle="1" w:styleId="apple-tab-span">
    <w:name w:val="apple-tab-span"/>
    <w:basedOn w:val="DefaultParagraphFont"/>
    <w:rsid w:val="00C94C32"/>
  </w:style>
  <w:style w:type="character" w:customStyle="1" w:styleId="s1">
    <w:name w:val="s1"/>
    <w:basedOn w:val="DefaultParagraphFont"/>
    <w:rsid w:val="00C94C32"/>
  </w:style>
  <w:style w:type="character" w:customStyle="1" w:styleId="apple-converted-space">
    <w:name w:val="apple-converted-space"/>
    <w:basedOn w:val="DefaultParagraphFont"/>
    <w:rsid w:val="00C94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9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printerSettings" Target="printerSettings/printerSettings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aoheyu/Library/Containers/com.microsoft.Word/Data/Library/Caches/1033/TM10002081/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782"/>
    <w:rsid w:val="00DF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2E5C367EF11A4C8D8FF149917A3C8C">
    <w:name w:val="E22E5C367EF11A4C8D8FF149917A3C8C"/>
  </w:style>
  <w:style w:type="paragraph" w:customStyle="1" w:styleId="B300BC4B7386524E81E7348B8F03CA0A">
    <w:name w:val="B300BC4B7386524E81E7348B8F03CA0A"/>
  </w:style>
  <w:style w:type="paragraph" w:customStyle="1" w:styleId="B197F95FCC72E44A83C1E60CDC3A673F">
    <w:name w:val="B197F95FCC72E44A83C1E60CDC3A673F"/>
  </w:style>
  <w:style w:type="paragraph" w:customStyle="1" w:styleId="AC2528185212264D94AC94085A80C52F">
    <w:name w:val="AC2528185212264D94AC94085A80C52F"/>
  </w:style>
  <w:style w:type="paragraph" w:customStyle="1" w:styleId="E8E97A914CA8B7429DC9916DD10947C3">
    <w:name w:val="E8E97A914CA8B7429DC9916DD10947C3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lang w:eastAsia="ja-JP"/>
    </w:rPr>
  </w:style>
  <w:style w:type="paragraph" w:customStyle="1" w:styleId="F78D93457FBBB649B7FF0F23726DE5A7">
    <w:name w:val="F78D93457FBBB649B7FF0F23726DE5A7"/>
  </w:style>
  <w:style w:type="paragraph" w:customStyle="1" w:styleId="83CC38F8FC633C4C814489BA306984FD">
    <w:name w:val="83CC38F8FC633C4C814489BA306984FD"/>
  </w:style>
  <w:style w:type="paragraph" w:customStyle="1" w:styleId="416D12D16503BF4EB407679AF2B72418">
    <w:name w:val="416D12D16503BF4EB407679AF2B72418"/>
  </w:style>
  <w:style w:type="paragraph" w:customStyle="1" w:styleId="DC35F44DF74788438997FC52409A696E">
    <w:name w:val="DC35F44DF74788438997FC52409A696E"/>
  </w:style>
  <w:style w:type="paragraph" w:customStyle="1" w:styleId="2CDFEA0BA88B004982BD3DE9B9597B4F">
    <w:name w:val="2CDFEA0BA88B004982BD3DE9B9597B4F"/>
  </w:style>
  <w:style w:type="paragraph" w:customStyle="1" w:styleId="6AB0D67C0730BE44B8BB43451628E5D1">
    <w:name w:val="6AB0D67C0730BE44B8BB43451628E5D1"/>
  </w:style>
  <w:style w:type="paragraph" w:customStyle="1" w:styleId="4FFC2ADCF2813C40A8CBFF817892CCD3">
    <w:name w:val="4FFC2ADCF2813C40A8CBFF817892CCD3"/>
  </w:style>
  <w:style w:type="paragraph" w:customStyle="1" w:styleId="4F2189A20176374984D7876AA3AA879B">
    <w:name w:val="4F2189A20176374984D7876AA3AA879B"/>
  </w:style>
  <w:style w:type="paragraph" w:customStyle="1" w:styleId="7A8EC5263C0A0D46AAA84396F24966C7">
    <w:name w:val="7A8EC5263C0A0D46AAA84396F24966C7"/>
  </w:style>
  <w:style w:type="paragraph" w:customStyle="1" w:styleId="71C35ED00D5BC5428BBB6038637C4399">
    <w:name w:val="71C35ED00D5BC5428BBB6038637C4399"/>
  </w:style>
  <w:style w:type="paragraph" w:customStyle="1" w:styleId="676472B2CBF8C74D816682DF41AB7E34">
    <w:name w:val="676472B2CBF8C74D816682DF41AB7E34"/>
  </w:style>
  <w:style w:type="paragraph" w:customStyle="1" w:styleId="CC5DEE56A5DF66479A84AE02BEADBD0D">
    <w:name w:val="CC5DEE56A5DF66479A84AE02BEADBD0D"/>
  </w:style>
  <w:style w:type="paragraph" w:customStyle="1" w:styleId="AED753EAC507A44D93554114665C5A5B">
    <w:name w:val="AED753EAC507A44D93554114665C5A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36</TotalTime>
  <Pages>5</Pages>
  <Words>282</Words>
  <Characters>1612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Heyu</dc:creator>
  <cp:keywords/>
  <dc:description/>
  <cp:lastModifiedBy>Yao, Heyu</cp:lastModifiedBy>
  <cp:revision>1</cp:revision>
  <dcterms:created xsi:type="dcterms:W3CDTF">2018-05-07T04:17:00Z</dcterms:created>
  <dcterms:modified xsi:type="dcterms:W3CDTF">2018-05-07T05:05:00Z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